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21B" w:rsidRDefault="00DD66C1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225B6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Vorm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6C9D2DE7" id="AutoVorm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225B6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hthoek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24"/>
                                </w:tblGrid>
                                <w:tr w:rsidR="00C1321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C1321B" w:rsidRDefault="00C1321B">
                                      <w:pPr>
                                        <w:pStyle w:val="Geenafsta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C1321B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C1321B" w:rsidRDefault="00DD66C1">
                                      <w:pPr>
                                        <w:pStyle w:val="Geenafstand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86852EE081CC45A9A130588C5AB34D1B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33691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Programma Van Eisen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C1321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C1321B" w:rsidRDefault="00C1321B">
                                      <w:pPr>
                                        <w:pStyle w:val="Geenafsta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C1321B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C1321B" w:rsidRDefault="00C1321B" w:rsidP="00E33691">
                                      <w:pPr>
                                        <w:pStyle w:val="Geenafstand"/>
                                        <w:suppressOverlap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C1321B" w:rsidRDefault="00C1321B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hthoek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24"/>
                          </w:tblGrid>
                          <w:tr w:rsidR="00C1321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C1321B" w:rsidRDefault="00C1321B">
                                <w:pPr>
                                  <w:pStyle w:val="Geenafsta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C1321B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C1321B" w:rsidRDefault="00DD66C1">
                                <w:pPr>
                                  <w:pStyle w:val="Geenafstand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86852EE081CC45A9A130588C5AB34D1B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3691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Programma Van Eisen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C1321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C1321B" w:rsidRDefault="00C1321B">
                                <w:pPr>
                                  <w:pStyle w:val="Geenafsta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C1321B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C1321B" w:rsidRDefault="00C1321B" w:rsidP="00E33691">
                                <w:pPr>
                                  <w:pStyle w:val="Geenafstand"/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</w:p>
                            </w:tc>
                          </w:tr>
                        </w:tbl>
                        <w:p w:rsidR="00C1321B" w:rsidRDefault="00C1321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25B6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hthoek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C1321B" w:rsidRDefault="00DD66C1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33691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GROEP 2 Layout</w:t>
                                    </w:r>
                                  </w:sdtContent>
                                </w:sdt>
                              </w:p>
                              <w:p w:rsidR="00C1321B" w:rsidRDefault="00C1321B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C1321B" w:rsidRDefault="00DD66C1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5-01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33691">
                                      <w:rPr>
                                        <w:lang w:val="en-US"/>
                                      </w:rPr>
                                      <w:t>May 1, 2017</w:t>
                                    </w:r>
                                  </w:sdtContent>
                                </w:sdt>
                              </w:p>
                              <w:p w:rsidR="00C1321B" w:rsidRDefault="00225B67">
                                <w:pPr>
                                  <w:pStyle w:val="Geenafstand"/>
                                  <w:spacing w:line="276" w:lineRule="auto"/>
                                  <w:jc w:val="center"/>
                                </w:pPr>
                                <w:r>
                                  <w:t xml:space="preserve">Opgesteld door: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3691">
                                      <w:t>Kevin Mertens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hthoek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" o:allowincell="f" filled="f" stroked="f" strokeweight=".25pt">
                    <v:textbox style="mso-fit-shape-to-text:t" inset=",18pt,,18pt">
                      <w:txbxContent>
                        <w:p w:rsidR="00C1321B" w:rsidRDefault="00DD66C1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33691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GROEP 2 Layout</w:t>
                              </w:r>
                            </w:sdtContent>
                          </w:sdt>
                        </w:p>
                        <w:p w:rsidR="00C1321B" w:rsidRDefault="00C1321B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C1321B" w:rsidRDefault="00DD66C1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33691">
                                <w:rPr>
                                  <w:lang w:val="en-US"/>
                                </w:rPr>
                                <w:t>May 1, 2017</w:t>
                              </w:r>
                            </w:sdtContent>
                          </w:sdt>
                        </w:p>
                        <w:p w:rsidR="00C1321B" w:rsidRDefault="00225B67">
                          <w:pPr>
                            <w:pStyle w:val="Geenafstand"/>
                            <w:spacing w:line="276" w:lineRule="auto"/>
                            <w:jc w:val="center"/>
                          </w:pPr>
                          <w:r>
                            <w:t xml:space="preserve">Opgesteld door: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33691">
                                <w:t>Kevin Mertens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225B67">
            <w:br w:type="page"/>
          </w:r>
        </w:sdtContent>
      </w:sdt>
    </w:p>
    <w:p w:rsidR="00C1321B" w:rsidRDefault="00DD66C1">
      <w:pPr>
        <w:pStyle w:val="Titel"/>
        <w:rPr>
          <w:smallCaps w:val="0"/>
        </w:rPr>
      </w:pPr>
      <w:sdt>
        <w:sdtPr>
          <w:rPr>
            <w:smallCaps w:val="0"/>
          </w:rPr>
          <w:alias w:val="Titel"/>
          <w:tag w:val="Titel"/>
          <w:id w:val="11808329"/>
          <w:placeholder>
            <w:docPart w:val="9B6E88788E8D451AAEFC88A440BF3BF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E33691">
            <w:rPr>
              <w:smallCaps w:val="0"/>
            </w:rPr>
            <w:t>Programma Van Eisen</w:t>
          </w:r>
        </w:sdtContent>
      </w:sdt>
    </w:p>
    <w:p w:rsidR="00C1321B" w:rsidRDefault="00DD66C1">
      <w:pPr>
        <w:pStyle w:val="Ondertitel"/>
      </w:pPr>
      <w:sdt>
        <w:sdtPr>
          <w:alias w:val="Ondertitel"/>
          <w:tag w:val="Ondertitel"/>
          <w:id w:val="11808339"/>
          <w:placeholder>
            <w:docPart w:val="75449C25B9974824828D4A12730847A8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33691">
            <w:t>Bestelapplicatie</w:t>
          </w:r>
        </w:sdtContent>
      </w:sdt>
    </w:p>
    <w:p w:rsidR="00EC46C2" w:rsidRDefault="00E6373F" w:rsidP="00E6373F">
      <w:pPr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 applicatie dient mogelijkheden te hebben om uit een reeks van producten </w:t>
      </w:r>
      <w:r w:rsidRPr="00E6373F">
        <w:rPr>
          <w:rFonts w:asciiTheme="majorHAnsi" w:hAnsiTheme="majorHAnsi"/>
          <w:sz w:val="28"/>
          <w:szCs w:val="28"/>
        </w:rPr>
        <w:t>te kiezen en die</w:t>
      </w:r>
      <w:r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28"/>
          <w:szCs w:val="28"/>
        </w:rPr>
        <w:t>te kunnen bestellen.</w:t>
      </w:r>
    </w:p>
    <w:p w:rsidR="00E6373F" w:rsidRDefault="00E6373F" w:rsidP="00E6373F">
      <w:pPr>
        <w:ind w:left="720"/>
        <w:rPr>
          <w:rFonts w:asciiTheme="majorHAnsi" w:hAnsiTheme="majorHAnsi"/>
          <w:sz w:val="28"/>
          <w:szCs w:val="28"/>
        </w:r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6363"/>
        <w:gridCol w:w="567"/>
        <w:gridCol w:w="567"/>
        <w:gridCol w:w="567"/>
        <w:gridCol w:w="566"/>
      </w:tblGrid>
      <w:tr w:rsidR="00E6373F" w:rsidTr="00E6373F">
        <w:trPr>
          <w:trHeight w:val="365"/>
        </w:trPr>
        <w:tc>
          <w:tcPr>
            <w:tcW w:w="6363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Functionaliteiten 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</w:t>
            </w:r>
          </w:p>
        </w:tc>
        <w:tc>
          <w:tcPr>
            <w:tcW w:w="566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W</w:t>
            </w:r>
          </w:p>
        </w:tc>
      </w:tr>
      <w:tr w:rsidR="00E6373F" w:rsidTr="00E6373F">
        <w:trPr>
          <w:trHeight w:val="365"/>
        </w:trPr>
        <w:tc>
          <w:tcPr>
            <w:tcW w:w="6363" w:type="dxa"/>
          </w:tcPr>
          <w:p w:rsidR="00E6373F" w:rsidRPr="00124AA9" w:rsidRDefault="00E6373F" w:rsidP="00124AA9">
            <w:pPr>
              <w:pStyle w:val="Lijstalinea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 w:rsidRPr="00124AA9">
              <w:rPr>
                <w:sz w:val="32"/>
                <w:szCs w:val="32"/>
              </w:rPr>
              <w:t>Verschillende etenscategorieën moeten worden getoond.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Pr="00E6373F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APP: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Workshop: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6373F" w:rsidTr="00E6373F">
        <w:trPr>
          <w:trHeight w:val="365"/>
        </w:trPr>
        <w:tc>
          <w:tcPr>
            <w:tcW w:w="6363" w:type="dxa"/>
          </w:tcPr>
          <w:p w:rsidR="00E6373F" w:rsidRPr="00124AA9" w:rsidRDefault="00E6373F" w:rsidP="00124AA9">
            <w:pPr>
              <w:pStyle w:val="Lijstalinea"/>
              <w:numPr>
                <w:ilvl w:val="0"/>
                <w:numId w:val="14"/>
              </w:numPr>
              <w:rPr>
                <w:rFonts w:asciiTheme="majorHAnsi" w:hAnsiTheme="majorHAnsi"/>
                <w:sz w:val="28"/>
                <w:szCs w:val="28"/>
              </w:rPr>
            </w:pPr>
            <w:r w:rsidRPr="00124AA9">
              <w:rPr>
                <w:sz w:val="32"/>
                <w:szCs w:val="32"/>
              </w:rPr>
              <w:t>Prijzen van producten moeten worden weergegeven.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Pr="00E6373F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APP: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Workshop: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6373F" w:rsidTr="00E6373F">
        <w:trPr>
          <w:trHeight w:val="365"/>
        </w:trPr>
        <w:tc>
          <w:tcPr>
            <w:tcW w:w="6363" w:type="dxa"/>
          </w:tcPr>
          <w:p w:rsidR="00E6373F" w:rsidRPr="00124AA9" w:rsidRDefault="00E6373F" w:rsidP="00124AA9">
            <w:pPr>
              <w:pStyle w:val="Lijstalinea"/>
              <w:numPr>
                <w:ilvl w:val="0"/>
                <w:numId w:val="14"/>
              </w:numPr>
              <w:rPr>
                <w:rFonts w:asciiTheme="majorHAnsi" w:hAnsiTheme="majorHAnsi"/>
                <w:sz w:val="28"/>
                <w:szCs w:val="28"/>
              </w:rPr>
            </w:pPr>
            <w:r w:rsidRPr="00124AA9">
              <w:rPr>
                <w:sz w:val="32"/>
                <w:szCs w:val="32"/>
              </w:rPr>
              <w:t>Producten moeten een afbeelding bevatten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Pr="00E6373F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APP: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Workshop: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6373F" w:rsidTr="00E6373F">
        <w:trPr>
          <w:trHeight w:val="365"/>
        </w:trPr>
        <w:tc>
          <w:tcPr>
            <w:tcW w:w="6363" w:type="dxa"/>
          </w:tcPr>
          <w:p w:rsidR="00E6373F" w:rsidRPr="00124AA9" w:rsidRDefault="00E6373F" w:rsidP="00124AA9">
            <w:pPr>
              <w:pStyle w:val="Lijstalinea"/>
              <w:numPr>
                <w:ilvl w:val="0"/>
                <w:numId w:val="14"/>
              </w:numPr>
              <w:rPr>
                <w:rFonts w:asciiTheme="majorHAnsi" w:hAnsiTheme="majorHAnsi"/>
                <w:sz w:val="28"/>
                <w:szCs w:val="28"/>
              </w:rPr>
            </w:pPr>
            <w:r w:rsidRPr="00124AA9">
              <w:rPr>
                <w:sz w:val="32"/>
                <w:szCs w:val="32"/>
              </w:rPr>
              <w:t>Betaalmethode</w:t>
            </w:r>
            <w:r w:rsidRPr="00124AA9">
              <w:rPr>
                <w:sz w:val="32"/>
                <w:szCs w:val="32"/>
              </w:rPr>
              <w:t>.</w:t>
            </w:r>
            <w:r w:rsidR="00124AA9">
              <w:rPr>
                <w:sz w:val="32"/>
                <w:szCs w:val="32"/>
              </w:rPr>
              <w:t>(fictief)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APP: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Workshop: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E6373F" w:rsidTr="00E6373F">
        <w:trPr>
          <w:trHeight w:val="365"/>
        </w:trPr>
        <w:tc>
          <w:tcPr>
            <w:tcW w:w="6363" w:type="dxa"/>
          </w:tcPr>
          <w:p w:rsidR="00E6373F" w:rsidRPr="00124AA9" w:rsidRDefault="00E6373F" w:rsidP="00124AA9">
            <w:pPr>
              <w:pStyle w:val="Lijstalinea"/>
              <w:numPr>
                <w:ilvl w:val="0"/>
                <w:numId w:val="14"/>
              </w:numPr>
              <w:rPr>
                <w:rFonts w:asciiTheme="majorHAnsi" w:hAnsiTheme="majorHAnsi"/>
                <w:sz w:val="28"/>
                <w:szCs w:val="28"/>
              </w:rPr>
            </w:pPr>
            <w:r w:rsidRPr="00124AA9">
              <w:rPr>
                <w:sz w:val="32"/>
                <w:szCs w:val="32"/>
              </w:rPr>
              <w:t>Verschillende bedrijven moeten worden getoond waarbij je kan bestellen.</w:t>
            </w: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X</w:t>
            </w:r>
          </w:p>
        </w:tc>
        <w:tc>
          <w:tcPr>
            <w:tcW w:w="566" w:type="dxa"/>
          </w:tcPr>
          <w:p w:rsidR="00E6373F" w:rsidRDefault="00E6373F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Pr="00E6373F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APP:</w:t>
            </w: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24AA9" w:rsidTr="00E6373F">
        <w:trPr>
          <w:trHeight w:val="365"/>
        </w:trPr>
        <w:tc>
          <w:tcPr>
            <w:tcW w:w="6363" w:type="dxa"/>
          </w:tcPr>
          <w:p w:rsidR="00124AA9" w:rsidRDefault="00124AA9" w:rsidP="00E637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Workshop:</w:t>
            </w:r>
            <w:bookmarkStart w:id="0" w:name="_GoBack"/>
            <w:bookmarkEnd w:id="0"/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7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566" w:type="dxa"/>
          </w:tcPr>
          <w:p w:rsidR="00124AA9" w:rsidRDefault="00124AA9" w:rsidP="00E6373F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E6373F" w:rsidRPr="00E6373F" w:rsidRDefault="00E6373F" w:rsidP="00E6373F">
      <w:pPr>
        <w:ind w:left="720"/>
        <w:rPr>
          <w:rFonts w:asciiTheme="majorHAnsi" w:hAnsiTheme="majorHAnsi"/>
          <w:sz w:val="28"/>
          <w:szCs w:val="28"/>
        </w:rPr>
      </w:pPr>
    </w:p>
    <w:p w:rsidR="00EC46C2" w:rsidRDefault="00EC46C2" w:rsidP="00033F96"/>
    <w:p w:rsidR="00033F96" w:rsidRPr="00317134" w:rsidRDefault="00033F96" w:rsidP="00317134">
      <w:pPr>
        <w:pStyle w:val="Ondertitel"/>
      </w:pPr>
      <w:r w:rsidRPr="00317134">
        <w:t>Workshop eisen</w:t>
      </w:r>
    </w:p>
    <w:p w:rsidR="00033F96" w:rsidRPr="00317134" w:rsidRDefault="00033F96" w:rsidP="00317134">
      <w:pPr>
        <w:pStyle w:val="Lijstalinea"/>
        <w:numPr>
          <w:ilvl w:val="0"/>
          <w:numId w:val="11"/>
        </w:numPr>
        <w:rPr>
          <w:sz w:val="32"/>
          <w:szCs w:val="32"/>
        </w:rPr>
      </w:pPr>
      <w:r w:rsidRPr="00317134">
        <w:rPr>
          <w:sz w:val="32"/>
          <w:szCs w:val="32"/>
        </w:rPr>
        <w:t>Lay-outs van lijsten toevoegen.</w:t>
      </w:r>
    </w:p>
    <w:p w:rsidR="00033F96" w:rsidRPr="00317134" w:rsidRDefault="00317134" w:rsidP="00317134">
      <w:pPr>
        <w:pStyle w:val="Lijstalinea"/>
        <w:numPr>
          <w:ilvl w:val="0"/>
          <w:numId w:val="11"/>
        </w:numPr>
        <w:rPr>
          <w:sz w:val="32"/>
          <w:szCs w:val="32"/>
        </w:rPr>
      </w:pPr>
      <w:r w:rsidRPr="00317134">
        <w:rPr>
          <w:sz w:val="32"/>
          <w:szCs w:val="32"/>
        </w:rPr>
        <w:t>Toevoegen van afbeeldingen.</w:t>
      </w:r>
    </w:p>
    <w:p w:rsidR="00033F96" w:rsidRPr="00317134" w:rsidRDefault="00317134" w:rsidP="00317134">
      <w:pPr>
        <w:pStyle w:val="Lijstalinea"/>
        <w:numPr>
          <w:ilvl w:val="0"/>
          <w:numId w:val="11"/>
        </w:numPr>
        <w:rPr>
          <w:sz w:val="32"/>
          <w:szCs w:val="32"/>
        </w:rPr>
      </w:pPr>
      <w:r w:rsidRPr="00317134">
        <w:rPr>
          <w:sz w:val="32"/>
          <w:szCs w:val="32"/>
        </w:rPr>
        <w:t>Pagina’s gestructureerd maken</w:t>
      </w:r>
      <w:r w:rsidR="00033F96" w:rsidRPr="00317134">
        <w:rPr>
          <w:sz w:val="32"/>
          <w:szCs w:val="32"/>
        </w:rPr>
        <w:t>.</w:t>
      </w:r>
    </w:p>
    <w:p w:rsidR="00033F96" w:rsidRPr="00317134" w:rsidRDefault="00317134" w:rsidP="00317134">
      <w:pPr>
        <w:pStyle w:val="Lijstalinea"/>
        <w:numPr>
          <w:ilvl w:val="0"/>
          <w:numId w:val="11"/>
        </w:numPr>
        <w:rPr>
          <w:sz w:val="32"/>
          <w:szCs w:val="32"/>
        </w:rPr>
      </w:pPr>
      <w:r w:rsidRPr="00317134">
        <w:rPr>
          <w:sz w:val="32"/>
          <w:szCs w:val="32"/>
        </w:rPr>
        <w:t>Het gebruik van XAML hierbij.</w:t>
      </w:r>
    </w:p>
    <w:sectPr w:rsidR="00033F96" w:rsidRPr="00317134"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6C1" w:rsidRDefault="00DD66C1">
      <w:pPr>
        <w:spacing w:after="0" w:line="240" w:lineRule="auto"/>
      </w:pPr>
      <w:r>
        <w:separator/>
      </w:r>
    </w:p>
  </w:endnote>
  <w:endnote w:type="continuationSeparator" w:id="0">
    <w:p w:rsidR="00DD66C1" w:rsidRDefault="00DD6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altName w:val="HGｺﾞｼｯｸM"/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21B" w:rsidRDefault="00225B67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hthoek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1321B" w:rsidRDefault="00DD66C1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el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3369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Programma Van Eisen</w:t>
                              </w:r>
                            </w:sdtContent>
                          </w:sdt>
                          <w:r w:rsidR="00225B67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3369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US"/>
                                </w:rPr>
                                <w:t>5/1/2017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hthoek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oFB6w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" o:allowincell="f" filled="f" stroked="f">
              <v:textbox style="layout-flow:vertical;mso-layout-flow-alt:bottom-to-top" inset=",,8.64pt,10.8pt">
                <w:txbxContent>
                  <w:p w:rsidR="00C1321B" w:rsidRDefault="00DD66C1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el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E3369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Programma Van Eisen</w:t>
                        </w:r>
                      </w:sdtContent>
                    </w:sdt>
                    <w:r w:rsidR="00225B67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5-01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33691">
                          <w:rPr>
                            <w:rFonts w:asciiTheme="majorHAnsi" w:eastAsiaTheme="majorEastAsia" w:hAnsiTheme="majorHAnsi" w:cstheme="majorBidi"/>
                            <w:sz w:val="20"/>
                            <w:lang w:val="en-US"/>
                          </w:rPr>
                          <w:t>5/1/2017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V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4F83711" id="AutoVorm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1321B" w:rsidRDefault="00225B67">
                          <w:pPr>
                            <w:pStyle w:val="Geenafsta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24AA9" w:rsidRPr="00124AA9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nNlpAIAAHg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" o:allowincell="f" fillcolor="#d34817 [3204]" stroked="f">
              <v:textbox inset="0,0,0,0">
                <w:txbxContent>
                  <w:p w:rsidR="00C1321B" w:rsidRDefault="00225B67">
                    <w:pPr>
                      <w:pStyle w:val="Geenafsta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24AA9" w:rsidRPr="00124AA9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21B" w:rsidRDefault="00225B67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hthoek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1321B" w:rsidRDefault="00DD66C1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el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3369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Programma Van Eisen</w:t>
                              </w:r>
                            </w:sdtContent>
                          </w:sdt>
                          <w:r w:rsidR="00225B67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3369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US"/>
                                </w:rPr>
                                <w:t>5/1/2017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hthoek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" o:allowincell="f" filled="f" stroked="f">
              <v:textbox style="layout-flow:vertical;mso-layout-flow-alt:bottom-to-top" inset=",,8.64pt,10.8pt">
                <w:txbxContent>
                  <w:p w:rsidR="00C1321B" w:rsidRDefault="00DD66C1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el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E3369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Programma Van Eisen</w:t>
                        </w:r>
                      </w:sdtContent>
                    </w:sdt>
                    <w:r w:rsidR="00225B67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5-01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33691">
                          <w:rPr>
                            <w:rFonts w:asciiTheme="majorHAnsi" w:eastAsiaTheme="majorEastAsia" w:hAnsiTheme="majorHAnsi" w:cstheme="majorBidi"/>
                            <w:sz w:val="20"/>
                            <w:lang w:val="en-US"/>
                          </w:rPr>
                          <w:t>5/1/2017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V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B4BBD3F" id="AutoVorm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1321B" w:rsidRDefault="00225B67">
                          <w:pPr>
                            <w:pStyle w:val="Geenafsta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24AA9" w:rsidRPr="00124AA9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pKowIAAHg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HQIpKowIAAHg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C1321B" w:rsidRDefault="00225B67">
                    <w:pPr>
                      <w:pStyle w:val="Geenafsta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24AA9" w:rsidRPr="00124AA9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C1321B" w:rsidRDefault="00C1321B">
    <w:pPr>
      <w:pStyle w:val="Voetteks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6C1" w:rsidRDefault="00DD66C1">
      <w:pPr>
        <w:spacing w:after="0" w:line="240" w:lineRule="auto"/>
      </w:pPr>
      <w:r>
        <w:separator/>
      </w:r>
    </w:p>
  </w:footnote>
  <w:footnote w:type="continuationSeparator" w:id="0">
    <w:p w:rsidR="00DD66C1" w:rsidRDefault="00DD6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jstopsomteken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jstopsomteken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jstopsomteken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jstopsomteken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jstopsomteken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3D2D2F64"/>
    <w:multiLevelType w:val="hybridMultilevel"/>
    <w:tmpl w:val="73C271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2394C"/>
    <w:multiLevelType w:val="hybridMultilevel"/>
    <w:tmpl w:val="B658BE4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270D8C"/>
    <w:multiLevelType w:val="hybridMultilevel"/>
    <w:tmpl w:val="C3C286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31596"/>
    <w:multiLevelType w:val="hybridMultilevel"/>
    <w:tmpl w:val="D6F290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691"/>
    <w:rsid w:val="00033F96"/>
    <w:rsid w:val="00124AA9"/>
    <w:rsid w:val="00225B67"/>
    <w:rsid w:val="00317134"/>
    <w:rsid w:val="00602BAA"/>
    <w:rsid w:val="006446B9"/>
    <w:rsid w:val="00C1321B"/>
    <w:rsid w:val="00D55937"/>
    <w:rsid w:val="00DD66C1"/>
    <w:rsid w:val="00E33691"/>
    <w:rsid w:val="00E6373F"/>
    <w:rsid w:val="00EC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86F3D"/>
  <w15:docId w15:val="{DC925BC6-E9ED-482F-AA8A-21D6F138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el">
    <w:name w:val="Title"/>
    <w:basedOn w:val="Standaard"/>
    <w:link w:val="Titel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Ondertitel">
    <w:name w:val="Subtitle"/>
    <w:basedOn w:val="Standaard"/>
    <w:link w:val="Ondertitel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hAnsiTheme="majorHAnsi" w:cstheme="minorHAnsi"/>
      <w:sz w:val="28"/>
      <w:szCs w:val="24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Pr>
      <w:rFonts w:cs="Times New Roman"/>
      <w:color w:val="000000" w:themeColor="text1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ktekst">
    <w:name w:val="Block Text"/>
    <w:aliases w:val="Ingesprongen blok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itelvanboek">
    <w:name w:val="Book Title"/>
    <w:basedOn w:val="Standaardalinea-lettertype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adruk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cs="Times New Roman"/>
      <w:color w:val="000000" w:themeColor="text1"/>
      <w:szCs w:val="20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ievebenadrukking">
    <w:name w:val="Intense Emphasis"/>
    <w:basedOn w:val="Standaardalinea-lettertype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Duidelijkcitaat">
    <w:name w:val="Intense Quote"/>
    <w:basedOn w:val="Standaard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ieveverwijzing">
    <w:name w:val="Intense Reference"/>
    <w:basedOn w:val="Standaardalinea-lettertype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jstopsomteken">
    <w:name w:val="List Bullet"/>
    <w:basedOn w:val="Standaard"/>
    <w:uiPriority w:val="36"/>
    <w:unhideWhenUsed/>
    <w:qFormat/>
    <w:pPr>
      <w:numPr>
        <w:numId w:val="2"/>
      </w:numPr>
      <w:spacing w:after="0"/>
      <w:contextualSpacing/>
    </w:pPr>
  </w:style>
  <w:style w:type="paragraph" w:styleId="Lijstopsomteken2">
    <w:name w:val="List Bullet 2"/>
    <w:basedOn w:val="Standaard"/>
    <w:uiPriority w:val="36"/>
    <w:unhideWhenUsed/>
    <w:qFormat/>
    <w:pPr>
      <w:numPr>
        <w:numId w:val="4"/>
      </w:numPr>
      <w:spacing w:after="0"/>
    </w:pPr>
  </w:style>
  <w:style w:type="paragraph" w:styleId="Lijstopsomteken3">
    <w:name w:val="List Bullet 3"/>
    <w:basedOn w:val="Standaard"/>
    <w:uiPriority w:val="36"/>
    <w:unhideWhenUsed/>
    <w:qFormat/>
    <w:pPr>
      <w:numPr>
        <w:numId w:val="6"/>
      </w:numPr>
      <w:spacing w:after="0"/>
    </w:pPr>
  </w:style>
  <w:style w:type="paragraph" w:styleId="Lijstopsomteken4">
    <w:name w:val="List Bullet 4"/>
    <w:basedOn w:val="Standaard"/>
    <w:uiPriority w:val="36"/>
    <w:unhideWhenUsed/>
    <w:qFormat/>
    <w:pPr>
      <w:numPr>
        <w:numId w:val="8"/>
      </w:numPr>
      <w:spacing w:after="0"/>
    </w:pPr>
  </w:style>
  <w:style w:type="paragraph" w:styleId="Lijstopsomteken5">
    <w:name w:val="List Bullet 5"/>
    <w:basedOn w:val="Standaard"/>
    <w:uiPriority w:val="36"/>
    <w:unhideWhenUsed/>
    <w:qFormat/>
    <w:pPr>
      <w:numPr>
        <w:numId w:val="10"/>
      </w:numPr>
      <w:spacing w:after="0"/>
    </w:pPr>
  </w:style>
  <w:style w:type="paragraph" w:styleId="Geenafstand">
    <w:name w:val="No Spacing"/>
    <w:basedOn w:val="Standaard"/>
    <w:uiPriority w:val="1"/>
    <w:qFormat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Citaat">
    <w:name w:val="Quote"/>
    <w:basedOn w:val="Standaard"/>
    <w:link w:val="CitaatChar"/>
    <w:uiPriority w:val="29"/>
    <w:qFormat/>
    <w:rPr>
      <w:i/>
      <w:color w:val="808080" w:themeColor="background1" w:themeShade="80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Zwaar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ielebenadrukking">
    <w:name w:val="Subtle Emphasis"/>
    <w:basedOn w:val="Standaardalinea-lettertype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ieleverwijzing">
    <w:name w:val="Subtle Reference"/>
    <w:basedOn w:val="Standaardalinea-lettertype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elraster">
    <w:name w:val="Table Grid"/>
    <w:basedOn w:val="Standaardtabe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opg1">
    <w:name w:val="toc 1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Inhopg2">
    <w:name w:val="toc 2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Inhopg3">
    <w:name w:val="toc 3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Inhopg4">
    <w:name w:val="toc 4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Inhopg5">
    <w:name w:val="toc 5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Inhopg6">
    <w:name w:val="toc 6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Inhopg7">
    <w:name w:val="toc 7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Inhopg8">
    <w:name w:val="toc 8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Inhopg9">
    <w:name w:val="toc 9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styleId="Lijstalinea">
    <w:name w:val="List Paragraph"/>
    <w:basedOn w:val="Standaard"/>
    <w:uiPriority w:val="34"/>
    <w:qFormat/>
    <w:rsid w:val="00E33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Rapport%20(thema%20Equity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6E88788E8D451AAEFC88A440BF3BF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849E93F-2D6B-4BC1-BEAB-B6F9F08069AE}"/>
      </w:docPartPr>
      <w:docPartBody>
        <w:p w:rsidR="00BB4339" w:rsidRDefault="009163A2">
          <w:pPr>
            <w:pStyle w:val="9B6E88788E8D451AAEFC88A440BF3BFF"/>
          </w:pPr>
          <w:r>
            <w:t>[Geef de titel van het document op]</w:t>
          </w:r>
        </w:p>
      </w:docPartBody>
    </w:docPart>
    <w:docPart>
      <w:docPartPr>
        <w:name w:val="75449C25B9974824828D4A12730847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28FB97-BC15-4792-A849-D1604DF78F5D}"/>
      </w:docPartPr>
      <w:docPartBody>
        <w:p w:rsidR="00BB4339" w:rsidRDefault="009163A2">
          <w:pPr>
            <w:pStyle w:val="75449C25B9974824828D4A12730847A8"/>
          </w:pPr>
          <w:r>
            <w:t>[Geef de ondertitel van het document op]</w:t>
          </w:r>
        </w:p>
      </w:docPartBody>
    </w:docPart>
    <w:docPart>
      <w:docPartPr>
        <w:name w:val="86852EE081CC45A9A130588C5AB34D1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F3C5547-86F9-405A-AE0C-BD34F17E6C78}"/>
      </w:docPartPr>
      <w:docPartBody>
        <w:p w:rsidR="00BB4339" w:rsidRDefault="009163A2">
          <w:pPr>
            <w:pStyle w:val="86852EE081CC45A9A130588C5AB34D1B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[Geef de 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altName w:val="HGｺﾞｼｯｸM"/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A2"/>
    <w:rsid w:val="000F4EFC"/>
    <w:rsid w:val="00587988"/>
    <w:rsid w:val="009163A2"/>
    <w:rsid w:val="00BB4339"/>
    <w:rsid w:val="00DC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B6E88788E8D451AAEFC88A440BF3BFF">
    <w:name w:val="9B6E88788E8D451AAEFC88A440BF3BFF"/>
  </w:style>
  <w:style w:type="paragraph" w:customStyle="1" w:styleId="75449C25B9974824828D4A12730847A8">
    <w:name w:val="75449C25B9974824828D4A12730847A8"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86852EE081CC45A9A130588C5AB34D1B">
    <w:name w:val="86852EE081CC45A9A130588C5AB34D1B"/>
  </w:style>
  <w:style w:type="paragraph" w:customStyle="1" w:styleId="63D180946CBC452F8C84F6F1C34A75DC">
    <w:name w:val="63D180946CBC452F8C84F6F1C34A75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2017-05-01T00:00:00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CBB6253-25EE-4BB0-B942-7A7F50E0DC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07DFB5-2FB2-427B-A08C-213FB3AB1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(thema Equity)</Template>
  <TotalTime>32</TotalTime>
  <Pages>3</Pages>
  <Words>111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Programma Van Eisen</vt:lpstr>
      <vt:lpstr/>
    </vt:vector>
  </TitlesOfParts>
  <Company>GROEP 2 Layout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Van Eisen</dc:title>
  <dc:subject>Bestelapplicatie</dc:subject>
  <dc:creator>Kevin Mertens</dc:creator>
  <cp:keywords/>
  <dc:description/>
  <cp:lastModifiedBy>Levi Vlasblom</cp:lastModifiedBy>
  <cp:revision>4</cp:revision>
  <dcterms:created xsi:type="dcterms:W3CDTF">2017-05-08T09:23:00Z</dcterms:created>
  <dcterms:modified xsi:type="dcterms:W3CDTF">2017-05-08T10:04:00Z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