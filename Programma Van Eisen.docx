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1B" w:rsidRDefault="00225B67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Vorm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6C9D2DE7" id="AutoVorm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hthoek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C1321B" w:rsidRDefault="00225B67">
                                      <w:pPr>
                                        <w:pStyle w:val="Geenafstand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6852EE081CC45A9A130588C5AB34D1B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3691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Programma Van Eisen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C1321B" w:rsidRDefault="00C1321B">
                                      <w:pPr>
                                        <w:pStyle w:val="Geenafstand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1321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C1321B" w:rsidRDefault="00C1321B" w:rsidP="00E33691">
                                      <w:pPr>
                                        <w:pStyle w:val="Geenafstand"/>
                                        <w:suppressOverlap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C1321B" w:rsidRDefault="00C1321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C1321B" w:rsidRDefault="00225B67">
                                <w:pPr>
                                  <w:pStyle w:val="Geenafstand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6852EE081CC45A9A130588C5AB34D1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Programma Van Eisen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1321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C1321B" w:rsidRDefault="00C1321B">
                                <w:pPr>
                                  <w:pStyle w:val="Geenafstand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1321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C1321B" w:rsidRDefault="00C1321B" w:rsidP="00E33691">
                                <w:pPr>
                                  <w:pStyle w:val="Geenafstand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C1321B" w:rsidRDefault="00C132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hthoek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GROEP 2 Layout</w:t>
                                    </w:r>
                                  </w:sdtContent>
                                </w:sdt>
                              </w:p>
                              <w:p w:rsidR="00C1321B" w:rsidRDefault="00C1321B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5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33691">
                                      <w:rPr>
                                        <w:lang w:val="en-US"/>
                                      </w:rPr>
                                      <w:t>May 1, 2017</w:t>
                                    </w:r>
                                  </w:sdtContent>
                                </w:sdt>
                              </w:p>
                              <w:p w:rsidR="00C1321B" w:rsidRDefault="00225B67">
                                <w:pPr>
                                  <w:pStyle w:val="Geenafstand"/>
                                  <w:spacing w:line="276" w:lineRule="auto"/>
                                  <w:jc w:val="center"/>
                                </w:pPr>
                                <w:r>
                                  <w:t xml:space="preserve">Opgesteld door: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3691">
                                      <w:t>Kevin Mertens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hthoek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" o:allowincell="f" filled="f" stroked="f" strokeweight=".25pt">
                    <v:textbox style="mso-fit-shape-to-text:t" inset=",18pt,,18pt">
                      <w:txbxContent>
                        <w:p w:rsidR="00C1321B" w:rsidRDefault="00225B6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GROEP 2 Layout</w:t>
                              </w:r>
                            </w:sdtContent>
                          </w:sdt>
                        </w:p>
                        <w:p w:rsidR="00C1321B" w:rsidRDefault="00C1321B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lang w:val="en-US"/>
                                </w:rPr>
                                <w:t>May 1, 2017</w:t>
                              </w:r>
                            </w:sdtContent>
                          </w:sdt>
                        </w:p>
                        <w:p w:rsidR="00C1321B" w:rsidRDefault="00225B67">
                          <w:pPr>
                            <w:pStyle w:val="Geenafstand"/>
                            <w:spacing w:line="276" w:lineRule="auto"/>
                            <w:jc w:val="center"/>
                          </w:pPr>
                          <w:r>
                            <w:t xml:space="preserve">Opgesteld door: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t>Kevin Mertens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C1321B" w:rsidRDefault="00225B67">
      <w:pPr>
        <w:pStyle w:val="Titel"/>
        <w:rPr>
          <w:smallCaps w:val="0"/>
        </w:rPr>
      </w:pPr>
      <w:sdt>
        <w:sdtPr>
          <w:rPr>
            <w:smallCaps w:val="0"/>
          </w:rPr>
          <w:alias w:val="Titel"/>
          <w:tag w:val="Titel"/>
          <w:id w:val="11808329"/>
          <w:placeholder>
            <w:docPart w:val="9B6E88788E8D451AAEFC88A440BF3BFF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33691">
            <w:rPr>
              <w:smallCaps w:val="0"/>
            </w:rPr>
            <w:t>Programma Van Eisen</w:t>
          </w:r>
        </w:sdtContent>
      </w:sdt>
    </w:p>
    <w:p w:rsidR="00C1321B" w:rsidRDefault="00225B67">
      <w:pPr>
        <w:pStyle w:val="Ondertitel"/>
      </w:pPr>
      <w:sdt>
        <w:sdtPr>
          <w:alias w:val="Ondertitel"/>
          <w:tag w:val="Ondertitel"/>
          <w:id w:val="11808339"/>
          <w:placeholder>
            <w:docPart w:val="75449C25B9974824828D4A12730847A8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E33691">
            <w:t>Bestelapplicatie</w:t>
          </w:r>
        </w:sdtContent>
      </w:sdt>
    </w:p>
    <w:p w:rsidR="00C1321B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etenscategorieën moeten worden getoond.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Prijzen van producten moeten worden weergegeven.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Producten moeten een afbeelding bevatten.</w:t>
      </w:r>
    </w:p>
    <w:p w:rsidR="00E33691" w:rsidRP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Bestelmodule.</w:t>
      </w:r>
    </w:p>
    <w:p w:rsidR="00E33691" w:rsidRDefault="00E33691" w:rsidP="00E33691">
      <w:pPr>
        <w:pStyle w:val="Lijstalinea"/>
        <w:numPr>
          <w:ilvl w:val="0"/>
          <w:numId w:val="11"/>
        </w:numPr>
      </w:pPr>
      <w:r>
        <w:rPr>
          <w:sz w:val="32"/>
          <w:szCs w:val="32"/>
        </w:rPr>
        <w:t>Verschillende bedrijven moeten worden getoond waarbij je kan bestellen.</w:t>
      </w:r>
      <w:bookmarkStart w:id="0" w:name="_GoBack"/>
      <w:bookmarkEnd w:id="0"/>
    </w:p>
    <w:sectPr w:rsidR="00E33691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B67" w:rsidRDefault="00225B67">
      <w:pPr>
        <w:spacing w:after="0" w:line="240" w:lineRule="auto"/>
      </w:pPr>
      <w:r>
        <w:separator/>
      </w:r>
    </w:p>
  </w:endnote>
  <w:endnote w:type="continuationSeparator" w:id="0">
    <w:p w:rsidR="00225B67" w:rsidRDefault="0022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hthoek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FB6w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" o:allowincell="f" filled="f" stroked="f">
              <v:textbox style="layout-flow:vertical;mso-layout-flow-alt:bottom-to-top" inset=",,8.64pt,10.8pt">
                <w:txbxContent>
                  <w:p w:rsidR="00C1321B" w:rsidRDefault="00225B6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V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4F83711" id="AutoVorm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T6Ls&#10;0L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nNlpAIAAHg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COJzZaQCAAB4BQAADgAAAAAAAAAAAAAAAAAuAgAAZHJz&#10;L2Uyb0RvYy54bWxQSwECLQAUAAYACAAAACEAA/cG3NgAAAADAQAADwAAAAAAAAAAAAAAAAD+BAAA&#10;ZHJzL2Rvd25yZXYueG1sUEsFBgAAAAAEAAQA8wAAAAMGAAAAAA==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21B" w:rsidRDefault="00225B6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hthoek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el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Programma Van Eisen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um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5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33691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n-US"/>
                                </w:rPr>
                                <w:t>5/1/2017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hthoek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" o:allowincell="f" filled="f" stroked="f">
              <v:textbox style="layout-flow:vertical;mso-layout-flow-alt:bottom-to-top" inset=",,8.64pt,10.8pt">
                <w:txbxContent>
                  <w:p w:rsidR="00C1321B" w:rsidRDefault="00225B67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el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Programma Van Eisen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um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33691">
                          <w:rPr>
                            <w:rFonts w:asciiTheme="majorHAnsi" w:eastAsiaTheme="majorEastAsia" w:hAnsiTheme="majorHAnsi" w:cstheme="majorBidi"/>
                            <w:sz w:val="20"/>
                            <w:lang w:val="en-US"/>
                          </w:rPr>
                          <w:t>5/1/2017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V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B4BBD3F" id="AutoVorm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C1321B" w:rsidRDefault="00225B67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\* </w:instrText>
                          </w:r>
                          <w:r>
                            <w:instrText>Arabic  \* MERGEFORMAT</w:instrText>
                          </w:r>
                          <w:r>
                            <w:fldChar w:fldCharType="separate"/>
                          </w:r>
                          <w:r w:rsidR="00E33691" w:rsidRPr="00E3369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pKowIAAHg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HQIpKowIAAHg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C1321B" w:rsidRDefault="00225B67">
                    <w:pPr>
                      <w:pStyle w:val="Geenafstand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PAGE  \* </w:instrText>
                    </w:r>
                    <w:r>
                      <w:instrText>Arabic  \* MERGEFORMAT</w:instrText>
                    </w:r>
                    <w:r>
                      <w:fldChar w:fldCharType="separate"/>
                    </w:r>
                    <w:r w:rsidR="00E33691" w:rsidRPr="00E3369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C1321B" w:rsidRDefault="00C1321B">
    <w:pPr>
      <w:pStyle w:val="Voettekst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B67" w:rsidRDefault="00225B67">
      <w:pPr>
        <w:spacing w:after="0" w:line="240" w:lineRule="auto"/>
      </w:pPr>
      <w:r>
        <w:separator/>
      </w:r>
    </w:p>
  </w:footnote>
  <w:footnote w:type="continuationSeparator" w:id="0">
    <w:p w:rsidR="00225B67" w:rsidRDefault="00225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jstopsomteken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jstopsomteken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jstopsomteken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jstopsomteken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3D2D2F64"/>
    <w:multiLevelType w:val="hybridMultilevel"/>
    <w:tmpl w:val="73C2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91"/>
    <w:rsid w:val="00225B67"/>
    <w:rsid w:val="006446B9"/>
    <w:rsid w:val="00C1321B"/>
    <w:rsid w:val="00E3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E886"/>
  <w15:docId w15:val="{DC925BC6-E9ED-482F-AA8A-21D6F138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el">
    <w:name w:val="Title"/>
    <w:basedOn w:val="Standaard"/>
    <w:link w:val="Tite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hAnsiTheme="majorHAnsi" w:cstheme="minorHAnsi"/>
      <w:sz w:val="28"/>
      <w:szCs w:val="24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="Times New Roman"/>
      <w:color w:val="000000" w:themeColor="text1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ktekst">
    <w:name w:val="Block Text"/>
    <w:aliases w:val="Ingesprongen blok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itelvanboek">
    <w:name w:val="Book Title"/>
    <w:basedOn w:val="Standaardalinea-lettertype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adruk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="Times New Roman"/>
      <w:color w:val="000000" w:themeColor="text1"/>
      <w:szCs w:val="20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ievebenadrukking">
    <w:name w:val="Intense Emphasis"/>
    <w:basedOn w:val="Standaardalinea-lettertype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Duidelijkcitaat">
    <w:name w:val="Intense Quote"/>
    <w:basedOn w:val="Standaard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jstopsomteken">
    <w:name w:val="List Bullet"/>
    <w:basedOn w:val="Standaard"/>
    <w:uiPriority w:val="36"/>
    <w:unhideWhenUsed/>
    <w:qFormat/>
    <w:pPr>
      <w:numPr>
        <w:numId w:val="2"/>
      </w:numPr>
      <w:spacing w:after="0"/>
      <w:contextualSpacing/>
    </w:pPr>
  </w:style>
  <w:style w:type="paragraph" w:styleId="Lijstopsomteken2">
    <w:name w:val="List Bullet 2"/>
    <w:basedOn w:val="Standaard"/>
    <w:uiPriority w:val="36"/>
    <w:unhideWhenUsed/>
    <w:qFormat/>
    <w:pPr>
      <w:numPr>
        <w:numId w:val="4"/>
      </w:numPr>
      <w:spacing w:after="0"/>
    </w:pPr>
  </w:style>
  <w:style w:type="paragraph" w:styleId="Lijstopsomteken3">
    <w:name w:val="List Bullet 3"/>
    <w:basedOn w:val="Standaard"/>
    <w:uiPriority w:val="36"/>
    <w:unhideWhenUsed/>
    <w:qFormat/>
    <w:pPr>
      <w:numPr>
        <w:numId w:val="6"/>
      </w:numPr>
      <w:spacing w:after="0"/>
    </w:pPr>
  </w:style>
  <w:style w:type="paragraph" w:styleId="Lijstopsomteken4">
    <w:name w:val="List Bullet 4"/>
    <w:basedOn w:val="Standaard"/>
    <w:uiPriority w:val="36"/>
    <w:unhideWhenUsed/>
    <w:qFormat/>
    <w:pPr>
      <w:numPr>
        <w:numId w:val="8"/>
      </w:numPr>
      <w:spacing w:after="0"/>
    </w:pPr>
  </w:style>
  <w:style w:type="paragraph" w:styleId="Lijstopsomteken5">
    <w:name w:val="List Bullet 5"/>
    <w:basedOn w:val="Standaard"/>
    <w:uiPriority w:val="36"/>
    <w:unhideWhenUsed/>
    <w:qFormat/>
    <w:pPr>
      <w:numPr>
        <w:numId w:val="10"/>
      </w:numPr>
      <w:spacing w:after="0"/>
    </w:pPr>
  </w:style>
  <w:style w:type="paragraph" w:styleId="Geenafstand">
    <w:name w:val="No Spacing"/>
    <w:basedOn w:val="Standaard"/>
    <w:uiPriority w:val="1"/>
    <w:qFormat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link w:val="CitaatChar"/>
    <w:uiPriority w:val="29"/>
    <w:qFormat/>
    <w:rPr>
      <w:i/>
      <w:color w:val="808080" w:themeColor="background1" w:themeShade="80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Zwaar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ielebenadrukking">
    <w:name w:val="Subtle Emphasis"/>
    <w:basedOn w:val="Standaardalinea-lettertype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hopg1">
    <w:name w:val="toc 1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Inhopg2">
    <w:name w:val="toc 2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Inhopg3">
    <w:name w:val="toc 3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Inhopg4">
    <w:name w:val="toc 4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Inhopg5">
    <w:name w:val="toc 5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Inhopg6">
    <w:name w:val="toc 6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Inhopg7">
    <w:name w:val="toc 7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Inhopg8">
    <w:name w:val="toc 8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Inhopg9">
    <w:name w:val="toc 9"/>
    <w:basedOn w:val="Standaard"/>
    <w:next w:val="Standaard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jstalinea">
    <w:name w:val="List Paragraph"/>
    <w:basedOn w:val="Standaard"/>
    <w:uiPriority w:val="34"/>
    <w:qFormat/>
    <w:rsid w:val="00E33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Rapport%20(thema%20Equity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6E88788E8D451AAEFC88A440BF3BF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49E93F-2D6B-4BC1-BEAB-B6F9F08069AE}"/>
      </w:docPartPr>
      <w:docPartBody>
        <w:p w:rsidR="00000000" w:rsidRDefault="009163A2">
          <w:pPr>
            <w:pStyle w:val="9B6E88788E8D451AAEFC88A440BF3BFF"/>
          </w:pPr>
          <w:r>
            <w:t>[Geef de titel van het document op]</w:t>
          </w:r>
        </w:p>
      </w:docPartBody>
    </w:docPart>
    <w:docPart>
      <w:docPartPr>
        <w:name w:val="75449C25B9974824828D4A12730847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28FB97-BC15-4792-A849-D1604DF78F5D}"/>
      </w:docPartPr>
      <w:docPartBody>
        <w:p w:rsidR="00000000" w:rsidRDefault="009163A2">
          <w:pPr>
            <w:pStyle w:val="75449C25B9974824828D4A12730847A8"/>
          </w:pPr>
          <w:r>
            <w:t>[Geef de ondertitel van het document op]</w:t>
          </w:r>
        </w:p>
      </w:docPartBody>
    </w:docPart>
    <w:docPart>
      <w:docPartPr>
        <w:name w:val="86852EE081CC45A9A130588C5AB34D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3C5547-86F9-405A-AE0C-BD34F17E6C78}"/>
      </w:docPartPr>
      <w:docPartBody>
        <w:p w:rsidR="00000000" w:rsidRDefault="009163A2">
          <w:pPr>
            <w:pStyle w:val="86852EE081CC45A9A130588C5AB34D1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[Geef de 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A2"/>
    <w:rsid w:val="0091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B6E88788E8D451AAEFC88A440BF3BFF">
    <w:name w:val="9B6E88788E8D451AAEFC88A440BF3BFF"/>
  </w:style>
  <w:style w:type="paragraph" w:customStyle="1" w:styleId="75449C25B9974824828D4A12730847A8">
    <w:name w:val="75449C25B9974824828D4A12730847A8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6852EE081CC45A9A130588C5AB34D1B">
    <w:name w:val="86852EE081CC45A9A130588C5AB34D1B"/>
  </w:style>
  <w:style w:type="paragraph" w:customStyle="1" w:styleId="63D180946CBC452F8C84F6F1C34A75DC">
    <w:name w:val="63D180946CBC452F8C84F6F1C34A75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CoverPageProperties xmlns="http://schemas.microsoft.com/office/2006/coverPageProps">
  <PublishDate>2017-05-01T00:00:00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B6253-25EE-4BB0-B942-7A7F50E0D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1CF6B4B-65E3-4343-8741-C84411B58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Equity).dotx</Template>
  <TotalTime>11</TotalTime>
  <Pages>2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GROEP 2 Layout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</dc:title>
  <dc:subject>Bestelapplicatie</dc:subject>
  <dc:creator>Kevin Mertens</dc:creator>
  <cp:keywords/>
  <dc:description/>
  <cp:lastModifiedBy>Kevin Mertens</cp:lastModifiedBy>
  <cp:revision>1</cp:revision>
  <dcterms:created xsi:type="dcterms:W3CDTF">2017-05-01T14:28:00Z</dcterms:created>
  <dcterms:modified xsi:type="dcterms:W3CDTF">2017-05-01T14:39:00Z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